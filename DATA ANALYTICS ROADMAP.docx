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5C87" w14:textId="009D6D23" w:rsidR="009937F0" w:rsidRPr="008D4822" w:rsidRDefault="009937F0" w:rsidP="008D4822">
      <w:pPr>
        <w:pStyle w:val="ContactInfo"/>
        <w:jc w:val="left"/>
        <w:rPr>
          <w:rStyle w:val="Emphasis"/>
          <w:color w:val="595959" w:themeColor="text1" w:themeTint="A6"/>
        </w:rPr>
      </w:pPr>
    </w:p>
    <w:p w14:paraId="688A59C4" w14:textId="270B40BD" w:rsidR="009937F0" w:rsidRPr="00EC4337" w:rsidRDefault="00CE664F">
      <w:pPr>
        <w:pStyle w:val="Nam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6A39D" wp14:editId="0E4D42D9">
                <wp:simplePos x="0" y="0"/>
                <wp:positionH relativeFrom="margin">
                  <wp:posOffset>3302621</wp:posOffset>
                </wp:positionH>
                <wp:positionV relativeFrom="paragraph">
                  <wp:posOffset>433454</wp:posOffset>
                </wp:positionV>
                <wp:extent cx="95693" cy="8506047"/>
                <wp:effectExtent l="0" t="0" r="19050" b="28575"/>
                <wp:wrapNone/>
                <wp:docPr id="11175905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8506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C1F59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0.05pt,34.15pt" to="267.6pt,7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" strokecolor="#3d82a9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85C04" wp14:editId="551A3B68">
                <wp:simplePos x="0" y="0"/>
                <wp:positionH relativeFrom="column">
                  <wp:posOffset>3655060</wp:posOffset>
                </wp:positionH>
                <wp:positionV relativeFrom="paragraph">
                  <wp:posOffset>433336</wp:posOffset>
                </wp:positionV>
                <wp:extent cx="95693" cy="8506047"/>
                <wp:effectExtent l="0" t="0" r="19050" b="28575"/>
                <wp:wrapNone/>
                <wp:docPr id="4907973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8506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4354E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8pt,34.1pt" to="295.35pt,7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" strokecolor="#3d82a9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A0877" wp14:editId="383750E8">
                <wp:simplePos x="0" y="0"/>
                <wp:positionH relativeFrom="column">
                  <wp:posOffset>3995863</wp:posOffset>
                </wp:positionH>
                <wp:positionV relativeFrom="paragraph">
                  <wp:posOffset>432701</wp:posOffset>
                </wp:positionV>
                <wp:extent cx="95693" cy="8506047"/>
                <wp:effectExtent l="0" t="0" r="19050" b="28575"/>
                <wp:wrapNone/>
                <wp:docPr id="19630173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8506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973FD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5pt,34.05pt" to="322.2pt,7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" strokecolor="#3d82a9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B3DB10" wp14:editId="48A73F38">
                <wp:simplePos x="0" y="0"/>
                <wp:positionH relativeFrom="column">
                  <wp:posOffset>4378325</wp:posOffset>
                </wp:positionH>
                <wp:positionV relativeFrom="paragraph">
                  <wp:posOffset>412706</wp:posOffset>
                </wp:positionV>
                <wp:extent cx="95250" cy="8505825"/>
                <wp:effectExtent l="0" t="0" r="19050" b="28575"/>
                <wp:wrapNone/>
                <wp:docPr id="18513352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0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4E588" id="Straight Connector 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32.5pt" to="352.25pt,7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" strokecolor="#3d82a9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DF435" wp14:editId="30788BBB">
                <wp:simplePos x="0" y="0"/>
                <wp:positionH relativeFrom="column">
                  <wp:posOffset>4738960</wp:posOffset>
                </wp:positionH>
                <wp:positionV relativeFrom="paragraph">
                  <wp:posOffset>422512</wp:posOffset>
                </wp:positionV>
                <wp:extent cx="95693" cy="8506047"/>
                <wp:effectExtent l="0" t="0" r="19050" b="28575"/>
                <wp:wrapNone/>
                <wp:docPr id="20968588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8506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C3875" id="Straight Connector 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5pt,33.25pt" to="380.7pt,7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" strokecolor="#3d82a9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711134" wp14:editId="350B1EEE">
                <wp:simplePos x="0" y="0"/>
                <wp:positionH relativeFrom="column">
                  <wp:posOffset>5121836</wp:posOffset>
                </wp:positionH>
                <wp:positionV relativeFrom="paragraph">
                  <wp:posOffset>412027</wp:posOffset>
                </wp:positionV>
                <wp:extent cx="95693" cy="8506047"/>
                <wp:effectExtent l="0" t="0" r="19050" b="28575"/>
                <wp:wrapNone/>
                <wp:docPr id="1285464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8506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4E6D9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pt,32.45pt" to="410.85pt,7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" strokecolor="#3d82a9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094C7" wp14:editId="2B2D8AB6">
                <wp:simplePos x="0" y="0"/>
                <wp:positionH relativeFrom="margin">
                  <wp:posOffset>6394923</wp:posOffset>
                </wp:positionH>
                <wp:positionV relativeFrom="paragraph">
                  <wp:posOffset>462368</wp:posOffset>
                </wp:positionV>
                <wp:extent cx="21708" cy="8452662"/>
                <wp:effectExtent l="0" t="0" r="35560" b="24765"/>
                <wp:wrapNone/>
                <wp:docPr id="2359323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08" cy="8452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200EE" id="Straight Connector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3.55pt,36.4pt" to="505.25pt,7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" strokecolor="#3d82a9 [304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3EDDB9" wp14:editId="216B282C">
                <wp:simplePos x="0" y="0"/>
                <wp:positionH relativeFrom="column">
                  <wp:posOffset>5515462</wp:posOffset>
                </wp:positionH>
                <wp:positionV relativeFrom="paragraph">
                  <wp:posOffset>390304</wp:posOffset>
                </wp:positionV>
                <wp:extent cx="95693" cy="8506047"/>
                <wp:effectExtent l="0" t="0" r="19050" b="28575"/>
                <wp:wrapNone/>
                <wp:docPr id="6843537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8506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F1978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3pt,30.75pt" to="441.85pt,7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" strokecolor="#3d82a9 [3044]"/>
            </w:pict>
          </mc:Fallback>
        </mc:AlternateContent>
      </w:r>
      <w:r w:rsidR="00AC36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1C07C" wp14:editId="149C15D0">
                <wp:simplePos x="0" y="0"/>
                <wp:positionH relativeFrom="column">
                  <wp:posOffset>5983900</wp:posOffset>
                </wp:positionH>
                <wp:positionV relativeFrom="paragraph">
                  <wp:posOffset>391441</wp:posOffset>
                </wp:positionV>
                <wp:extent cx="95693" cy="8506047"/>
                <wp:effectExtent l="0" t="0" r="19050" b="28575"/>
                <wp:wrapNone/>
                <wp:docPr id="18324774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" cy="8506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E3328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15pt,30.8pt" to="478.7pt,7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" strokecolor="#3d82a9 [3044]"/>
            </w:pict>
          </mc:Fallback>
        </mc:AlternateContent>
      </w:r>
      <w:sdt>
        <w:sdtPr>
          <w:rPr>
            <w:rFonts w:ascii="Algerian" w:hAnsi="Algerian"/>
            <w:sz w:val="36"/>
            <w:szCs w:val="36"/>
          </w:rPr>
          <w:alias w:val="Your Name"/>
          <w:tag w:val=""/>
          <w:id w:val="1197042864"/>
          <w:placeholder>
            <w:docPart w:val="2DBF48A5112F46258D531A949121ABF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D4822" w:rsidRPr="00EC4337">
            <w:rPr>
              <w:rFonts w:ascii="Algerian" w:hAnsi="Algerian"/>
              <w:sz w:val="36"/>
              <w:szCs w:val="36"/>
            </w:rPr>
            <w:t>DATA ANALYTICS ROADMAP (w1- w8</w:t>
          </w:r>
          <w:r w:rsidR="00034895" w:rsidRPr="00EC4337">
            <w:rPr>
              <w:rFonts w:ascii="Algerian" w:hAnsi="Algerian"/>
              <w:sz w:val="36"/>
              <w:szCs w:val="36"/>
            </w:rPr>
            <w:t>)</w:t>
          </w:r>
        </w:sdtContent>
      </w:sdt>
    </w:p>
    <w:p w14:paraId="231E75BA" w14:textId="238A4883" w:rsidR="00034895" w:rsidRPr="00A45523" w:rsidRDefault="00AC7962" w:rsidP="00034895">
      <w:pPr>
        <w:rPr>
          <w:rFonts w:ascii="Algerian" w:hAnsi="Algerian"/>
          <w:color w:val="204559" w:themeColor="accent1" w:themeShade="80"/>
          <w:sz w:val="36"/>
          <w:szCs w:val="36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1CEE0" wp14:editId="1CB3E4AC">
                <wp:simplePos x="0" y="0"/>
                <wp:positionH relativeFrom="page">
                  <wp:posOffset>7835265</wp:posOffset>
                </wp:positionH>
                <wp:positionV relativeFrom="page">
                  <wp:posOffset>2328707</wp:posOffset>
                </wp:positionV>
                <wp:extent cx="233916" cy="148442"/>
                <wp:effectExtent l="0" t="19050" r="33020" b="42545"/>
                <wp:wrapNone/>
                <wp:docPr id="134139098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F25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616.95pt;margin-top:183.35pt;width:18.4pt;height:11.7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" adj="14746" fillcolor="#418ab3 [3204]" strokecolor="#09141a [484]" strokeweight="2pt">
                <w10:wrap anchorx="page" anchory="page"/>
              </v:shape>
            </w:pict>
          </mc:Fallback>
        </mc:AlternateContent>
      </w:r>
      <w:r w:rsidR="00034895" w:rsidRPr="00A45523">
        <w:rPr>
          <w:rFonts w:ascii="Algerian" w:hAnsi="Algerian"/>
          <w:color w:val="204559" w:themeColor="accent1" w:themeShade="80"/>
          <w:sz w:val="36"/>
          <w:szCs w:val="36"/>
        </w:rPr>
        <w:t>EXCEL</w:t>
      </w:r>
      <w:r>
        <w:rPr>
          <w:rFonts w:ascii="Algerian" w:hAnsi="Algerian"/>
          <w:color w:val="204559" w:themeColor="accent1" w:themeShade="80"/>
          <w:sz w:val="36"/>
          <w:szCs w:val="36"/>
        </w:rPr>
        <w:t xml:space="preserve">                                               </w:t>
      </w:r>
      <w:r w:rsidRPr="00AC7962">
        <w:rPr>
          <w:rFonts w:ascii="Algerian" w:hAnsi="Algerian"/>
          <w:color w:val="204559" w:themeColor="accent1" w:themeShade="80"/>
          <w:sz w:val="24"/>
          <w:szCs w:val="24"/>
        </w:rPr>
        <w:t>W1</w:t>
      </w:r>
      <w:r>
        <w:rPr>
          <w:rFonts w:ascii="Algerian" w:hAnsi="Algerian"/>
          <w:color w:val="204559" w:themeColor="accent1" w:themeShade="80"/>
          <w:sz w:val="24"/>
          <w:szCs w:val="24"/>
        </w:rPr>
        <w:t xml:space="preserve">   </w:t>
      </w:r>
      <w:r w:rsidRPr="00AC7962">
        <w:rPr>
          <w:rFonts w:ascii="Algerian" w:hAnsi="Algerian"/>
          <w:color w:val="204559" w:themeColor="accent1" w:themeShade="80"/>
          <w:sz w:val="24"/>
          <w:szCs w:val="24"/>
        </w:rPr>
        <w:t xml:space="preserve"> W2  </w:t>
      </w:r>
      <w:r>
        <w:rPr>
          <w:rFonts w:ascii="Algerian" w:hAnsi="Algerian"/>
          <w:color w:val="204559" w:themeColor="accent1" w:themeShade="80"/>
          <w:sz w:val="24"/>
          <w:szCs w:val="24"/>
        </w:rPr>
        <w:t xml:space="preserve"> </w:t>
      </w:r>
      <w:r w:rsidRPr="00AC7962">
        <w:rPr>
          <w:rFonts w:ascii="Algerian" w:hAnsi="Algerian"/>
          <w:color w:val="204559" w:themeColor="accent1" w:themeShade="80"/>
          <w:sz w:val="24"/>
          <w:szCs w:val="24"/>
        </w:rPr>
        <w:t xml:space="preserve">W3 </w:t>
      </w:r>
      <w:r>
        <w:rPr>
          <w:rFonts w:ascii="Algerian" w:hAnsi="Algerian"/>
          <w:color w:val="204559" w:themeColor="accent1" w:themeShade="80"/>
          <w:sz w:val="24"/>
          <w:szCs w:val="24"/>
        </w:rPr>
        <w:t xml:space="preserve">    </w:t>
      </w:r>
      <w:r w:rsidRPr="00AC7962">
        <w:rPr>
          <w:rFonts w:ascii="Algerian" w:hAnsi="Algerian"/>
          <w:color w:val="204559" w:themeColor="accent1" w:themeShade="80"/>
          <w:sz w:val="24"/>
          <w:szCs w:val="24"/>
        </w:rPr>
        <w:t xml:space="preserve">W4 </w:t>
      </w:r>
      <w:r>
        <w:rPr>
          <w:rFonts w:ascii="Algerian" w:hAnsi="Algerian"/>
          <w:color w:val="204559" w:themeColor="accent1" w:themeShade="80"/>
          <w:sz w:val="24"/>
          <w:szCs w:val="24"/>
        </w:rPr>
        <w:t xml:space="preserve">   </w:t>
      </w:r>
      <w:r w:rsidRPr="00AC7962">
        <w:rPr>
          <w:rFonts w:ascii="Algerian" w:hAnsi="Algerian"/>
          <w:color w:val="204559" w:themeColor="accent1" w:themeShade="80"/>
          <w:sz w:val="24"/>
          <w:szCs w:val="24"/>
        </w:rPr>
        <w:t xml:space="preserve">W5 </w:t>
      </w:r>
      <w:r>
        <w:rPr>
          <w:rFonts w:ascii="Algerian" w:hAnsi="Algerian"/>
          <w:color w:val="204559" w:themeColor="accent1" w:themeShade="80"/>
          <w:sz w:val="24"/>
          <w:szCs w:val="24"/>
        </w:rPr>
        <w:t xml:space="preserve">    </w:t>
      </w:r>
      <w:r w:rsidRPr="00AC7962">
        <w:rPr>
          <w:rFonts w:ascii="Algerian" w:hAnsi="Algerian"/>
          <w:color w:val="204559" w:themeColor="accent1" w:themeShade="80"/>
          <w:sz w:val="24"/>
          <w:szCs w:val="24"/>
        </w:rPr>
        <w:t xml:space="preserve">W6 </w:t>
      </w:r>
      <w:r>
        <w:rPr>
          <w:rFonts w:ascii="Algerian" w:hAnsi="Algerian"/>
          <w:color w:val="204559" w:themeColor="accent1" w:themeShade="80"/>
          <w:sz w:val="24"/>
          <w:szCs w:val="24"/>
        </w:rPr>
        <w:t xml:space="preserve">    </w:t>
      </w:r>
      <w:r w:rsidRPr="00AC7962">
        <w:rPr>
          <w:rFonts w:ascii="Algerian" w:hAnsi="Algerian"/>
          <w:color w:val="204559" w:themeColor="accent1" w:themeShade="80"/>
          <w:sz w:val="24"/>
          <w:szCs w:val="24"/>
        </w:rPr>
        <w:t>W7</w:t>
      </w:r>
      <w:r>
        <w:rPr>
          <w:rFonts w:ascii="Algerian" w:hAnsi="Algerian"/>
          <w:color w:val="204559" w:themeColor="accent1" w:themeShade="80"/>
          <w:sz w:val="24"/>
          <w:szCs w:val="24"/>
        </w:rPr>
        <w:t xml:space="preserve">    </w:t>
      </w:r>
      <w:r w:rsidRPr="00AC7962">
        <w:rPr>
          <w:rFonts w:ascii="Algerian" w:hAnsi="Algerian"/>
          <w:color w:val="204559" w:themeColor="accent1" w:themeShade="80"/>
          <w:sz w:val="24"/>
          <w:szCs w:val="24"/>
        </w:rPr>
        <w:t xml:space="preserve"> W8</w:t>
      </w:r>
    </w:p>
    <w:p w14:paraId="67A22B37" w14:textId="52009CA7" w:rsidR="00034895" w:rsidRPr="00A45523" w:rsidRDefault="00215CA5" w:rsidP="00034895">
      <w:pPr>
        <w:pStyle w:val="ListParagraph"/>
        <w:numPr>
          <w:ilvl w:val="0"/>
          <w:numId w:val="2"/>
        </w:numPr>
        <w:rPr>
          <w:rFonts w:ascii="Algerian" w:hAnsi="Algerian"/>
          <w:color w:val="00B050"/>
          <w:sz w:val="44"/>
          <w:szCs w:val="4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E623FA" wp14:editId="60C474FE">
                <wp:simplePos x="0" y="0"/>
                <wp:positionH relativeFrom="column">
                  <wp:posOffset>3372485</wp:posOffset>
                </wp:positionH>
                <wp:positionV relativeFrom="page">
                  <wp:posOffset>2186305</wp:posOffset>
                </wp:positionV>
                <wp:extent cx="233916" cy="148442"/>
                <wp:effectExtent l="0" t="19050" r="33020" b="42545"/>
                <wp:wrapNone/>
                <wp:docPr id="490678603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2B866" id="Arrow: Right 4" o:spid="_x0000_s1026" type="#_x0000_t13" style="position:absolute;margin-left:265.55pt;margin-top:172.15pt;width:18.4pt;height:11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" adj="14746" fillcolor="#418ab3 [3204]" strokecolor="#09141a [484]" strokeweight="2pt">
                <w10:wrap anchory="page"/>
              </v:shape>
            </w:pict>
          </mc:Fallback>
        </mc:AlternateContent>
      </w:r>
      <w:r w:rsidR="00034895">
        <w:rPr>
          <w:rFonts w:ascii="Times New Roman" w:hAnsi="Times New Roman" w:cs="Times New Roman"/>
          <w:color w:val="auto"/>
          <w:sz w:val="24"/>
          <w:szCs w:val="24"/>
        </w:rPr>
        <w:t>B</w:t>
      </w:r>
      <w:r w:rsidR="00A45523">
        <w:rPr>
          <w:rFonts w:ascii="Times New Roman" w:hAnsi="Times New Roman" w:cs="Times New Roman"/>
          <w:color w:val="auto"/>
          <w:sz w:val="24"/>
          <w:szCs w:val="24"/>
        </w:rPr>
        <w:t xml:space="preserve">asic </w:t>
      </w:r>
      <w:proofErr w:type="spellStart"/>
      <w:r w:rsidR="00A45523">
        <w:rPr>
          <w:rFonts w:ascii="Times New Roman" w:hAnsi="Times New Roman" w:cs="Times New Roman"/>
          <w:color w:val="auto"/>
          <w:sz w:val="24"/>
          <w:szCs w:val="24"/>
        </w:rPr>
        <w:t>Maths</w:t>
      </w:r>
      <w:proofErr w:type="spellEnd"/>
      <w:r w:rsidR="00A45523">
        <w:rPr>
          <w:rFonts w:ascii="Times New Roman" w:hAnsi="Times New Roman" w:cs="Times New Roman"/>
          <w:color w:val="auto"/>
          <w:sz w:val="24"/>
          <w:szCs w:val="24"/>
        </w:rPr>
        <w:t xml:space="preserve"> and Stats Functions</w:t>
      </w:r>
      <w:r w:rsidR="00AC36F3">
        <w:rPr>
          <w:rFonts w:ascii="Times New Roman" w:hAnsi="Times New Roman" w:cs="Times New Roman"/>
          <w:color w:val="auto"/>
          <w:sz w:val="24"/>
          <w:szCs w:val="24"/>
        </w:rPr>
        <w:t xml:space="preserve">          </w:t>
      </w:r>
      <w:r w:rsidR="00AC7962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</w:t>
      </w:r>
      <w:r w:rsidR="00AC36F3">
        <w:rPr>
          <w:rFonts w:ascii="Times New Roman" w:hAnsi="Times New Roman" w:cs="Times New Roman"/>
          <w:color w:val="auto"/>
          <w:sz w:val="24"/>
          <w:szCs w:val="24"/>
        </w:rPr>
        <w:t xml:space="preserve">               </w:t>
      </w:r>
    </w:p>
    <w:p w14:paraId="19E37576" w14:textId="2D2186F8" w:rsidR="00A45523" w:rsidRPr="00A45523" w:rsidRDefault="00215CA5" w:rsidP="00034895">
      <w:pPr>
        <w:pStyle w:val="ListParagraph"/>
        <w:numPr>
          <w:ilvl w:val="0"/>
          <w:numId w:val="2"/>
        </w:numPr>
        <w:rPr>
          <w:rFonts w:ascii="Algerian" w:hAnsi="Algerian"/>
          <w:color w:val="auto"/>
          <w:sz w:val="44"/>
          <w:szCs w:val="4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15BE4" wp14:editId="2BB53AA7">
                <wp:simplePos x="0" y="0"/>
                <wp:positionH relativeFrom="column">
                  <wp:posOffset>3367405</wp:posOffset>
                </wp:positionH>
                <wp:positionV relativeFrom="page">
                  <wp:posOffset>2546350</wp:posOffset>
                </wp:positionV>
                <wp:extent cx="233916" cy="148442"/>
                <wp:effectExtent l="0" t="19050" r="33020" b="42545"/>
                <wp:wrapNone/>
                <wp:docPr id="6956873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0ABF" id="Arrow: Right 4" o:spid="_x0000_s1026" type="#_x0000_t13" style="position:absolute;margin-left:265.15pt;margin-top:200.5pt;width:18.4pt;height:1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" adj="14746" fillcolor="#418ab3 [3204]" strokecolor="#09141a [484]" strokeweight="2pt">
                <w10:wrap anchory="page"/>
              </v:shape>
            </w:pict>
          </mc:Fallback>
        </mc:AlternateContent>
      </w:r>
      <w:r w:rsidR="00A45523" w:rsidRPr="00A45523">
        <w:rPr>
          <w:rFonts w:ascii="Times New Roman" w:hAnsi="Times New Roman" w:cs="Times New Roman"/>
          <w:color w:val="auto"/>
          <w:sz w:val="24"/>
          <w:szCs w:val="24"/>
        </w:rPr>
        <w:t>C</w:t>
      </w:r>
      <w:r w:rsidR="00A45523">
        <w:rPr>
          <w:rFonts w:ascii="Times New Roman" w:hAnsi="Times New Roman" w:cs="Times New Roman"/>
          <w:color w:val="auto"/>
          <w:sz w:val="24"/>
          <w:szCs w:val="24"/>
        </w:rPr>
        <w:t>onditional statements and formatting</w:t>
      </w:r>
    </w:p>
    <w:p w14:paraId="5B2CDD62" w14:textId="15362CE3" w:rsidR="00A45523" w:rsidRPr="00A45523" w:rsidRDefault="00215CA5" w:rsidP="00034895">
      <w:pPr>
        <w:pStyle w:val="ListParagraph"/>
        <w:numPr>
          <w:ilvl w:val="0"/>
          <w:numId w:val="2"/>
        </w:numPr>
        <w:rPr>
          <w:rFonts w:ascii="Algerian" w:hAnsi="Algerian"/>
          <w:color w:val="auto"/>
          <w:sz w:val="44"/>
          <w:szCs w:val="4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7DB438" wp14:editId="39ABD6ED">
                <wp:simplePos x="0" y="0"/>
                <wp:positionH relativeFrom="column">
                  <wp:posOffset>3729355</wp:posOffset>
                </wp:positionH>
                <wp:positionV relativeFrom="page">
                  <wp:posOffset>2846070</wp:posOffset>
                </wp:positionV>
                <wp:extent cx="233916" cy="148442"/>
                <wp:effectExtent l="0" t="19050" r="33020" b="42545"/>
                <wp:wrapNone/>
                <wp:docPr id="2026313503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EC79" id="Arrow: Right 4" o:spid="_x0000_s1026" type="#_x0000_t13" style="position:absolute;margin-left:293.65pt;margin-top:224.1pt;width:18.4pt;height:1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" adj="14746" fillcolor="#418ab3 [3204]" strokecolor="#09141a [484]" strokeweight="2pt">
                <w10:wrap anchory="page"/>
              </v:shape>
            </w:pict>
          </mc:Fallback>
        </mc:AlternateContent>
      </w:r>
      <w:r w:rsidR="00A45523">
        <w:rPr>
          <w:rFonts w:ascii="Times New Roman" w:hAnsi="Times New Roman" w:cs="Times New Roman"/>
          <w:color w:val="auto"/>
          <w:sz w:val="24"/>
          <w:szCs w:val="24"/>
        </w:rPr>
        <w:t>Data Cleaning</w:t>
      </w:r>
    </w:p>
    <w:p w14:paraId="7CF3D168" w14:textId="45C98372" w:rsidR="00A45523" w:rsidRPr="00A45523" w:rsidRDefault="00215CA5" w:rsidP="00034895">
      <w:pPr>
        <w:pStyle w:val="ListParagraph"/>
        <w:numPr>
          <w:ilvl w:val="0"/>
          <w:numId w:val="2"/>
        </w:numPr>
        <w:rPr>
          <w:rFonts w:ascii="Algerian" w:hAnsi="Algerian"/>
          <w:color w:val="auto"/>
          <w:sz w:val="44"/>
          <w:szCs w:val="4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A8DF28" wp14:editId="62BF873C">
                <wp:simplePos x="0" y="0"/>
                <wp:positionH relativeFrom="column">
                  <wp:posOffset>3761740</wp:posOffset>
                </wp:positionH>
                <wp:positionV relativeFrom="page">
                  <wp:posOffset>3204845</wp:posOffset>
                </wp:positionV>
                <wp:extent cx="233916" cy="148442"/>
                <wp:effectExtent l="0" t="19050" r="33020" b="42545"/>
                <wp:wrapNone/>
                <wp:docPr id="191992769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D19B5" id="Arrow: Right 4" o:spid="_x0000_s1026" type="#_x0000_t13" style="position:absolute;margin-left:296.2pt;margin-top:252.35pt;width:18.4pt;height:1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" adj="14746" fillcolor="#418ab3 [3204]" strokecolor="#09141a [484]" strokeweight="2pt">
                <w10:wrap anchory="page"/>
              </v:shape>
            </w:pict>
          </mc:Fallback>
        </mc:AlternateContent>
      </w:r>
      <w:r w:rsidR="00A45523">
        <w:rPr>
          <w:rFonts w:ascii="Times New Roman" w:hAnsi="Times New Roman" w:cs="Times New Roman"/>
          <w:color w:val="auto"/>
          <w:sz w:val="24"/>
          <w:szCs w:val="24"/>
        </w:rPr>
        <w:t>Chart types and uses</w:t>
      </w:r>
    </w:p>
    <w:p w14:paraId="755828DB" w14:textId="7CCAC7CC" w:rsidR="00A45523" w:rsidRPr="00A45523" w:rsidRDefault="00215CA5" w:rsidP="00034895">
      <w:pPr>
        <w:pStyle w:val="ListParagraph"/>
        <w:numPr>
          <w:ilvl w:val="0"/>
          <w:numId w:val="2"/>
        </w:numPr>
        <w:rPr>
          <w:rFonts w:ascii="Algerian" w:hAnsi="Algerian"/>
          <w:color w:val="auto"/>
          <w:sz w:val="44"/>
          <w:szCs w:val="4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701E2E" wp14:editId="487FE150">
                <wp:simplePos x="0" y="0"/>
                <wp:positionH relativeFrom="column">
                  <wp:posOffset>3738245</wp:posOffset>
                </wp:positionH>
                <wp:positionV relativeFrom="page">
                  <wp:posOffset>3562350</wp:posOffset>
                </wp:positionV>
                <wp:extent cx="233916" cy="148442"/>
                <wp:effectExtent l="0" t="19050" r="33020" b="42545"/>
                <wp:wrapNone/>
                <wp:docPr id="78049074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358B" id="Arrow: Right 4" o:spid="_x0000_s1026" type="#_x0000_t13" style="position:absolute;margin-left:294.35pt;margin-top:280.5pt;width:18.4pt;height:1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" adj="14746" fillcolor="#418ab3 [3204]" strokecolor="#09141a [484]" strokeweight="2pt">
                <w10:wrap anchory="page"/>
              </v:shape>
            </w:pict>
          </mc:Fallback>
        </mc:AlternateContent>
      </w:r>
      <w:r w:rsidR="008F380E"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FA761B" wp14:editId="18E27A20">
                <wp:simplePos x="0" y="0"/>
                <wp:positionH relativeFrom="page">
                  <wp:posOffset>7867207</wp:posOffset>
                </wp:positionH>
                <wp:positionV relativeFrom="page">
                  <wp:posOffset>3933811</wp:posOffset>
                </wp:positionV>
                <wp:extent cx="233916" cy="148442"/>
                <wp:effectExtent l="0" t="19050" r="33020" b="42545"/>
                <wp:wrapNone/>
                <wp:docPr id="84804787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9934" id="Arrow: Right 4" o:spid="_x0000_s1026" type="#_x0000_t13" style="position:absolute;margin-left:619.45pt;margin-top:309.75pt;width:18.4pt;height:11.7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" adj="14746" fillcolor="#418ab3 [3204]" strokecolor="#09141a [484]" strokeweight="2pt">
                <w10:wrap anchorx="page" anchory="page"/>
              </v:shape>
            </w:pict>
          </mc:Fallback>
        </mc:AlternateContent>
      </w:r>
      <w:r w:rsidR="00A45523">
        <w:rPr>
          <w:rFonts w:ascii="Times New Roman" w:hAnsi="Times New Roman" w:cs="Times New Roman"/>
          <w:color w:val="auto"/>
          <w:sz w:val="24"/>
          <w:szCs w:val="24"/>
        </w:rPr>
        <w:t>LOOKUP functions (V $ H)</w:t>
      </w:r>
    </w:p>
    <w:p w14:paraId="3C073020" w14:textId="7891A77E" w:rsidR="00A45523" w:rsidRPr="00A45523" w:rsidRDefault="00215CA5" w:rsidP="00034895">
      <w:pPr>
        <w:pStyle w:val="ListParagraph"/>
        <w:numPr>
          <w:ilvl w:val="0"/>
          <w:numId w:val="2"/>
        </w:numPr>
        <w:rPr>
          <w:rFonts w:ascii="Algerian" w:hAnsi="Algerian"/>
          <w:color w:val="auto"/>
          <w:sz w:val="44"/>
          <w:szCs w:val="4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98FA3D" wp14:editId="6003CE35">
                <wp:simplePos x="0" y="0"/>
                <wp:positionH relativeFrom="column">
                  <wp:posOffset>4117975</wp:posOffset>
                </wp:positionH>
                <wp:positionV relativeFrom="page">
                  <wp:posOffset>3928745</wp:posOffset>
                </wp:positionV>
                <wp:extent cx="233916" cy="148442"/>
                <wp:effectExtent l="0" t="19050" r="33020" b="42545"/>
                <wp:wrapNone/>
                <wp:docPr id="1030849410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94A03" id="Arrow: Right 4" o:spid="_x0000_s1026" type="#_x0000_t13" style="position:absolute;margin-left:324.25pt;margin-top:309.35pt;width:18.4pt;height:1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" adj="14746" fillcolor="#418ab3 [3204]" strokecolor="#09141a [484]" strokeweight="2pt">
                <w10:wrap anchory="page"/>
              </v:shape>
            </w:pict>
          </mc:Fallback>
        </mc:AlternateContent>
      </w:r>
      <w:r w:rsidR="00A45523">
        <w:rPr>
          <w:rFonts w:ascii="Times New Roman" w:hAnsi="Times New Roman" w:cs="Times New Roman"/>
          <w:color w:val="auto"/>
          <w:sz w:val="24"/>
          <w:szCs w:val="24"/>
        </w:rPr>
        <w:t>Pivot tables and Power Query</w:t>
      </w:r>
    </w:p>
    <w:p w14:paraId="2F72363A" w14:textId="6F55CF05" w:rsidR="00A45523" w:rsidRPr="00A45523" w:rsidRDefault="00215CA5" w:rsidP="00034895">
      <w:pPr>
        <w:pStyle w:val="ListParagraph"/>
        <w:numPr>
          <w:ilvl w:val="0"/>
          <w:numId w:val="2"/>
        </w:numPr>
        <w:rPr>
          <w:rFonts w:ascii="Algerian" w:hAnsi="Algerian"/>
          <w:color w:val="auto"/>
          <w:sz w:val="44"/>
          <w:szCs w:val="4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6C0A1E" wp14:editId="3C5EC1E4">
                <wp:simplePos x="0" y="0"/>
                <wp:positionH relativeFrom="column">
                  <wp:posOffset>4102100</wp:posOffset>
                </wp:positionH>
                <wp:positionV relativeFrom="page">
                  <wp:posOffset>4307840</wp:posOffset>
                </wp:positionV>
                <wp:extent cx="233916" cy="148442"/>
                <wp:effectExtent l="0" t="19050" r="33020" b="42545"/>
                <wp:wrapNone/>
                <wp:docPr id="165426127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B59A" id="Arrow: Right 4" o:spid="_x0000_s1026" type="#_x0000_t13" style="position:absolute;margin-left:323pt;margin-top:339.2pt;width:18.4pt;height:1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" adj="14746" fillcolor="#418ab3 [3204]" strokecolor="#09141a [484]" strokeweight="2pt">
                <w10:wrap anchory="page"/>
              </v:shape>
            </w:pict>
          </mc:Fallback>
        </mc:AlternateContent>
      </w:r>
      <w:r w:rsidR="00A45523">
        <w:rPr>
          <w:rFonts w:ascii="Times New Roman" w:hAnsi="Times New Roman" w:cs="Times New Roman"/>
          <w:color w:val="auto"/>
          <w:sz w:val="24"/>
          <w:szCs w:val="24"/>
        </w:rPr>
        <w:t>Dashboard building</w:t>
      </w:r>
    </w:p>
    <w:p w14:paraId="668A8915" w14:textId="69C58409" w:rsidR="008F380E" w:rsidRPr="008F380E" w:rsidRDefault="00215CA5" w:rsidP="008F380E">
      <w:pPr>
        <w:pStyle w:val="ListParagraph"/>
        <w:numPr>
          <w:ilvl w:val="0"/>
          <w:numId w:val="2"/>
        </w:numPr>
        <w:rPr>
          <w:rFonts w:ascii="Algerian" w:hAnsi="Algerian"/>
          <w:b/>
          <w:bCs/>
          <w:color w:val="auto"/>
          <w:sz w:val="44"/>
          <w:szCs w:val="4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715A5" wp14:editId="394861A0">
                <wp:simplePos x="0" y="0"/>
                <wp:positionH relativeFrom="column">
                  <wp:posOffset>4486910</wp:posOffset>
                </wp:positionH>
                <wp:positionV relativeFrom="page">
                  <wp:posOffset>4603115</wp:posOffset>
                </wp:positionV>
                <wp:extent cx="233916" cy="148442"/>
                <wp:effectExtent l="0" t="19050" r="33020" b="42545"/>
                <wp:wrapNone/>
                <wp:docPr id="108703996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2A22" id="Arrow: Right 4" o:spid="_x0000_s1026" type="#_x0000_t13" style="position:absolute;margin-left:353.3pt;margin-top:362.45pt;width:18.4pt;height:11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" adj="14746" fillcolor="#418ab3 [3204]" strokecolor="#09141a [484]" strokeweight="2pt">
                <w10:wrap anchory="page"/>
              </v:shape>
            </w:pict>
          </mc:Fallback>
        </mc:AlternateContent>
      </w:r>
      <w:r w:rsidR="00A45523" w:rsidRPr="00A45523">
        <w:rPr>
          <w:rFonts w:ascii="Times New Roman" w:hAnsi="Times New Roman" w:cs="Times New Roman"/>
          <w:b/>
          <w:bCs/>
          <w:color w:val="auto"/>
          <w:sz w:val="24"/>
          <w:szCs w:val="24"/>
        </w:rPr>
        <w:t>FULL PROJECT</w:t>
      </w:r>
    </w:p>
    <w:p w14:paraId="2BD8FED5" w14:textId="08CE34A0" w:rsidR="008F380E" w:rsidRPr="00DC0A43" w:rsidRDefault="00DC0A43" w:rsidP="008F380E">
      <w:pPr>
        <w:pStyle w:val="ListParagraph"/>
        <w:rPr>
          <w:rFonts w:ascii="Algerian" w:hAnsi="Algerian"/>
          <w:b/>
          <w:bCs/>
          <w:i/>
          <w:iCs/>
          <w:color w:val="auto"/>
          <w:sz w:val="56"/>
          <w:szCs w:val="56"/>
        </w:rPr>
      </w:pPr>
      <w:r>
        <w:rPr>
          <w:rFonts w:ascii="Algerian" w:hAnsi="Algerian"/>
          <w:b/>
          <w:bCs/>
          <w:color w:val="auto"/>
          <w:sz w:val="44"/>
          <w:szCs w:val="44"/>
        </w:rPr>
        <w:t xml:space="preserve">                                                            </w:t>
      </w:r>
    </w:p>
    <w:p w14:paraId="0243421E" w14:textId="0CF98DA2" w:rsidR="008F380E" w:rsidRDefault="008F380E" w:rsidP="008F380E">
      <w:pPr>
        <w:rPr>
          <w:rFonts w:ascii="Algerian" w:hAnsi="Algerian"/>
          <w:b/>
          <w:bCs/>
          <w:color w:val="204559" w:themeColor="accent1" w:themeShade="80"/>
          <w:sz w:val="32"/>
          <w:szCs w:val="32"/>
        </w:rPr>
      </w:pPr>
      <w:r w:rsidRPr="008F380E">
        <w:rPr>
          <w:rFonts w:ascii="Algerian" w:hAnsi="Algerian"/>
          <w:b/>
          <w:bCs/>
          <w:color w:val="204559" w:themeColor="accent1" w:themeShade="80"/>
          <w:sz w:val="32"/>
          <w:szCs w:val="32"/>
        </w:rPr>
        <w:t>Data visualization</w:t>
      </w:r>
    </w:p>
    <w:p w14:paraId="39D9666F" w14:textId="17608728" w:rsidR="00941C08" w:rsidRPr="00941C08" w:rsidRDefault="00941C08" w:rsidP="00941C08">
      <w:pPr>
        <w:rPr>
          <w:rFonts w:ascii="Algerian" w:hAnsi="Algerian"/>
          <w:color w:val="204559" w:themeColor="accent1" w:themeShade="80"/>
          <w:sz w:val="24"/>
          <w:szCs w:val="24"/>
        </w:rPr>
      </w:pPr>
      <w:r w:rsidRPr="00941C08">
        <w:rPr>
          <w:rFonts w:ascii="Algerian" w:hAnsi="Algerian"/>
          <w:color w:val="204559" w:themeColor="accent1" w:themeShade="80"/>
          <w:sz w:val="24"/>
          <w:szCs w:val="24"/>
        </w:rPr>
        <w:t>(Power bi)</w:t>
      </w:r>
    </w:p>
    <w:p w14:paraId="3E6F0126" w14:textId="22BD51A4" w:rsidR="00941C08" w:rsidRPr="00941C08" w:rsidRDefault="00CE664F" w:rsidP="00941C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0225A3" wp14:editId="08D3CFD8">
                <wp:simplePos x="0" y="0"/>
                <wp:positionH relativeFrom="column">
                  <wp:posOffset>4881245</wp:posOffset>
                </wp:positionH>
                <wp:positionV relativeFrom="page">
                  <wp:posOffset>6344285</wp:posOffset>
                </wp:positionV>
                <wp:extent cx="233916" cy="148442"/>
                <wp:effectExtent l="0" t="19050" r="33020" b="42545"/>
                <wp:wrapNone/>
                <wp:docPr id="21157454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35F5" id="Arrow: Right 4" o:spid="_x0000_s1026" type="#_x0000_t13" style="position:absolute;margin-left:384.35pt;margin-top:499.55pt;width:18.4pt;height:1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" adj="14746" fillcolor="#418ab3 [3204]" strokecolor="#09141a [484]" strokeweight="2pt">
                <w10:wrap anchory="page"/>
              </v:shape>
            </w:pict>
          </mc:Fallback>
        </mc:AlternateContent>
      </w:r>
      <w:r w:rsidR="00941C08" w:rsidRPr="00941C08">
        <w:rPr>
          <w:rFonts w:ascii="Times New Roman" w:hAnsi="Times New Roman" w:cs="Times New Roman"/>
          <w:color w:val="auto"/>
          <w:sz w:val="24"/>
          <w:szCs w:val="24"/>
        </w:rPr>
        <w:t>Data Prep</w:t>
      </w:r>
      <w:r w:rsidR="00DC0A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E7C667C" w14:textId="3FBF937E" w:rsidR="00941C08" w:rsidRPr="00941C08" w:rsidRDefault="00CE664F" w:rsidP="00941C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54A60E" wp14:editId="537E1D16">
                <wp:simplePos x="0" y="0"/>
                <wp:positionH relativeFrom="column">
                  <wp:posOffset>4869180</wp:posOffset>
                </wp:positionH>
                <wp:positionV relativeFrom="page">
                  <wp:posOffset>6678930</wp:posOffset>
                </wp:positionV>
                <wp:extent cx="233916" cy="148442"/>
                <wp:effectExtent l="0" t="19050" r="33020" b="42545"/>
                <wp:wrapNone/>
                <wp:docPr id="146987323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798EF" id="Arrow: Right 4" o:spid="_x0000_s1026" type="#_x0000_t13" style="position:absolute;margin-left:383.4pt;margin-top:525.9pt;width:18.4pt;height:1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" adj="14746" fillcolor="#418ab3 [3204]" strokecolor="#09141a [484]" strokeweight="2pt">
                <w10:wrap anchory="page"/>
              </v:shape>
            </w:pict>
          </mc:Fallback>
        </mc:AlternateContent>
      </w:r>
      <w:r w:rsidR="00941C08" w:rsidRPr="00941C08">
        <w:rPr>
          <w:rFonts w:ascii="Times New Roman" w:hAnsi="Times New Roman" w:cs="Times New Roman"/>
          <w:color w:val="auto"/>
          <w:sz w:val="24"/>
          <w:szCs w:val="24"/>
        </w:rPr>
        <w:t>Data Types</w:t>
      </w:r>
    </w:p>
    <w:p w14:paraId="7ECCB4B4" w14:textId="4FF73470" w:rsidR="00941C08" w:rsidRPr="00941C08" w:rsidRDefault="00CE664F" w:rsidP="00941C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167C92" wp14:editId="42940AEE">
                <wp:simplePos x="0" y="0"/>
                <wp:positionH relativeFrom="column">
                  <wp:posOffset>4878705</wp:posOffset>
                </wp:positionH>
                <wp:positionV relativeFrom="page">
                  <wp:posOffset>7051675</wp:posOffset>
                </wp:positionV>
                <wp:extent cx="233916" cy="148442"/>
                <wp:effectExtent l="0" t="19050" r="33020" b="42545"/>
                <wp:wrapNone/>
                <wp:docPr id="95914016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2A15" id="Arrow: Right 4" o:spid="_x0000_s1026" type="#_x0000_t13" style="position:absolute;margin-left:384.15pt;margin-top:555.25pt;width:18.4pt;height:1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" adj="14746" fillcolor="#418ab3 [3204]" strokecolor="#09141a [484]" strokeweight="2pt">
                <w10:wrap anchory="page"/>
              </v:shape>
            </w:pict>
          </mc:Fallback>
        </mc:AlternateContent>
      </w:r>
      <w:r w:rsidR="00941C08" w:rsidRPr="00941C08">
        <w:rPr>
          <w:rFonts w:ascii="Times New Roman" w:hAnsi="Times New Roman" w:cs="Times New Roman"/>
          <w:color w:val="auto"/>
          <w:sz w:val="24"/>
          <w:szCs w:val="24"/>
        </w:rPr>
        <w:t>Chart types and Right Uses</w:t>
      </w:r>
    </w:p>
    <w:p w14:paraId="6E1449B2" w14:textId="20928614" w:rsidR="00941C08" w:rsidRPr="00941C08" w:rsidRDefault="00CE664F" w:rsidP="00941C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8C0AFE" wp14:editId="04543985">
                <wp:simplePos x="0" y="0"/>
                <wp:positionH relativeFrom="column">
                  <wp:posOffset>5297170</wp:posOffset>
                </wp:positionH>
                <wp:positionV relativeFrom="page">
                  <wp:posOffset>7359015</wp:posOffset>
                </wp:positionV>
                <wp:extent cx="233916" cy="148442"/>
                <wp:effectExtent l="0" t="19050" r="33020" b="42545"/>
                <wp:wrapNone/>
                <wp:docPr id="17765717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562F" id="Arrow: Right 4" o:spid="_x0000_s1026" type="#_x0000_t13" style="position:absolute;margin-left:417.1pt;margin-top:579.45pt;width:18.4pt;height:11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" adj="14746" fillcolor="#418ab3 [3204]" strokecolor="#09141a [484]" strokeweight="2pt">
                <w10:wrap anchory="page"/>
              </v:shape>
            </w:pict>
          </mc:Fallback>
        </mc:AlternateContent>
      </w:r>
      <w:r w:rsidR="00941C08" w:rsidRPr="00941C08">
        <w:rPr>
          <w:rFonts w:ascii="Times New Roman" w:hAnsi="Times New Roman" w:cs="Times New Roman"/>
          <w:color w:val="auto"/>
          <w:sz w:val="24"/>
          <w:szCs w:val="24"/>
        </w:rPr>
        <w:t>Data Analysis Expressions (DAX)</w:t>
      </w:r>
    </w:p>
    <w:p w14:paraId="4BCC23E6" w14:textId="5B5F9821" w:rsidR="00941C08" w:rsidRPr="00941C08" w:rsidRDefault="00D86D0A" w:rsidP="00941C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7A8F0F" wp14:editId="4474A6B7">
                <wp:simplePos x="0" y="0"/>
                <wp:positionH relativeFrom="column">
                  <wp:posOffset>5688330</wp:posOffset>
                </wp:positionH>
                <wp:positionV relativeFrom="page">
                  <wp:posOffset>7790815</wp:posOffset>
                </wp:positionV>
                <wp:extent cx="233916" cy="148442"/>
                <wp:effectExtent l="0" t="19050" r="33020" b="42545"/>
                <wp:wrapNone/>
                <wp:docPr id="1515926780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FFD4A" id="Arrow: Right 4" o:spid="_x0000_s1026" type="#_x0000_t13" style="position:absolute;margin-left:447.9pt;margin-top:613.45pt;width:18.4pt;height:1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" adj="14746" fillcolor="#418ab3 [3204]" strokecolor="#09141a [484]" strokeweight="2pt">
                <w10:wrap anchory="page"/>
              </v:shape>
            </w:pict>
          </mc:Fallback>
        </mc:AlternateContent>
      </w:r>
      <w:r w:rsidR="00941C08" w:rsidRPr="00941C08">
        <w:rPr>
          <w:rFonts w:ascii="Times New Roman" w:hAnsi="Times New Roman" w:cs="Times New Roman"/>
          <w:color w:val="auto"/>
          <w:sz w:val="24"/>
          <w:szCs w:val="24"/>
        </w:rPr>
        <w:t>Developing Dashboard layout</w:t>
      </w:r>
    </w:p>
    <w:p w14:paraId="38D4DB2C" w14:textId="34B6942F" w:rsidR="00941C08" w:rsidRPr="00941C08" w:rsidRDefault="00CE664F" w:rsidP="00941C0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8BCF4E" wp14:editId="7F453E92">
                <wp:simplePos x="0" y="0"/>
                <wp:positionH relativeFrom="column">
                  <wp:posOffset>5699760</wp:posOffset>
                </wp:positionH>
                <wp:positionV relativeFrom="page">
                  <wp:posOffset>8128635</wp:posOffset>
                </wp:positionV>
                <wp:extent cx="233916" cy="148442"/>
                <wp:effectExtent l="0" t="19050" r="33020" b="42545"/>
                <wp:wrapNone/>
                <wp:docPr id="4903714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12C1" id="Arrow: Right 4" o:spid="_x0000_s1026" type="#_x0000_t13" style="position:absolute;margin-left:448.8pt;margin-top:640.05pt;width:18.4pt;height:1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" adj="14746" fillcolor="#418ab3 [3204]" strokecolor="#09141a [484]" strokeweight="2pt">
                <w10:wrap anchory="page"/>
              </v:shape>
            </w:pict>
          </mc:Fallback>
        </mc:AlternateContent>
      </w:r>
      <w:r w:rsidR="00941C08" w:rsidRPr="00941C08">
        <w:rPr>
          <w:rFonts w:ascii="Times New Roman" w:hAnsi="Times New Roman" w:cs="Times New Roman"/>
          <w:color w:val="auto"/>
          <w:sz w:val="24"/>
          <w:szCs w:val="24"/>
        </w:rPr>
        <w:t>Data Storytelling</w:t>
      </w:r>
    </w:p>
    <w:p w14:paraId="5DC84BFA" w14:textId="61230350" w:rsidR="00941C08" w:rsidRPr="00941C08" w:rsidRDefault="00CE664F" w:rsidP="00941C0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AC1F45" wp14:editId="0131401D">
                <wp:simplePos x="0" y="0"/>
                <wp:positionH relativeFrom="column">
                  <wp:posOffset>5711190</wp:posOffset>
                </wp:positionH>
                <wp:positionV relativeFrom="page">
                  <wp:posOffset>8514080</wp:posOffset>
                </wp:positionV>
                <wp:extent cx="233916" cy="148442"/>
                <wp:effectExtent l="0" t="19050" r="33020" b="42545"/>
                <wp:wrapNone/>
                <wp:docPr id="1438666986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B5CF" id="Arrow: Right 4" o:spid="_x0000_s1026" type="#_x0000_t13" style="position:absolute;margin-left:449.7pt;margin-top:670.4pt;width:18.4pt;height:1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" adj="14746" fillcolor="#418ab3 [3204]" strokecolor="#09141a [484]" strokeweight="2pt">
                <w10:wrap anchory="page"/>
              </v:shape>
            </w:pict>
          </mc:Fallback>
        </mc:AlternateContent>
      </w:r>
      <w:r w:rsidR="00941C08" w:rsidRPr="00941C08">
        <w:rPr>
          <w:rFonts w:ascii="Times New Roman" w:hAnsi="Times New Roman" w:cs="Times New Roman"/>
          <w:color w:val="auto"/>
          <w:sz w:val="24"/>
          <w:szCs w:val="24"/>
        </w:rPr>
        <w:t>Building Dashboards</w:t>
      </w:r>
    </w:p>
    <w:p w14:paraId="4533B674" w14:textId="22042F34" w:rsidR="00C17532" w:rsidRPr="00E46AFF" w:rsidRDefault="00D86D0A" w:rsidP="008F38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D7ED38" wp14:editId="6C3D7840">
                <wp:simplePos x="0" y="0"/>
                <wp:positionH relativeFrom="margin">
                  <wp:posOffset>6096000</wp:posOffset>
                </wp:positionH>
                <wp:positionV relativeFrom="page">
                  <wp:posOffset>8894445</wp:posOffset>
                </wp:positionV>
                <wp:extent cx="233916" cy="148442"/>
                <wp:effectExtent l="0" t="19050" r="33020" b="42545"/>
                <wp:wrapNone/>
                <wp:docPr id="140216306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1484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C870E" id="Arrow: Right 4" o:spid="_x0000_s1026" type="#_x0000_t13" style="position:absolute;margin-left:480pt;margin-top:700.35pt;width:18.4pt;height:11.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" adj="14746" fillcolor="#418ab3 [3204]" strokecolor="#09141a [484]" strokeweight="2pt">
                <w10:wrap anchorx="margin" anchory="page"/>
              </v:shape>
            </w:pict>
          </mc:Fallback>
        </mc:AlternateContent>
      </w:r>
      <w:r w:rsidR="00941C08">
        <w:rPr>
          <w:rFonts w:ascii="Times New Roman" w:hAnsi="Times New Roman" w:cs="Times New Roman"/>
          <w:b/>
          <w:bCs/>
          <w:color w:val="auto"/>
          <w:sz w:val="24"/>
          <w:szCs w:val="24"/>
        </w:rPr>
        <w:t>FULL PROJECT</w:t>
      </w:r>
    </w:p>
    <w:sectPr w:rsidR="00C17532" w:rsidRPr="00E46A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D3F7" w14:textId="77777777" w:rsidR="008D4822" w:rsidRDefault="008D4822">
      <w:pPr>
        <w:spacing w:before="0" w:after="0" w:line="240" w:lineRule="auto"/>
      </w:pPr>
      <w:r>
        <w:separator/>
      </w:r>
    </w:p>
  </w:endnote>
  <w:endnote w:type="continuationSeparator" w:id="0">
    <w:p w14:paraId="0F19D783" w14:textId="77777777" w:rsidR="008D4822" w:rsidRDefault="008D48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4EBD4" w14:textId="77777777" w:rsidR="00DC0A43" w:rsidRDefault="00DC0A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3C77" w14:textId="77777777" w:rsidR="009937F0" w:rsidRDefault="00E46AF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77CE" w14:textId="77777777" w:rsidR="00DC0A43" w:rsidRDefault="00DC0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755A" w14:textId="77777777" w:rsidR="008D4822" w:rsidRDefault="008D4822">
      <w:pPr>
        <w:spacing w:before="0" w:after="0" w:line="240" w:lineRule="auto"/>
      </w:pPr>
      <w:r>
        <w:separator/>
      </w:r>
    </w:p>
  </w:footnote>
  <w:footnote w:type="continuationSeparator" w:id="0">
    <w:p w14:paraId="7E80351A" w14:textId="77777777" w:rsidR="008D4822" w:rsidRDefault="008D48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B241E" w14:textId="66AF3E33" w:rsidR="00DC0A43" w:rsidRDefault="002B0520">
    <w:pPr>
      <w:pStyle w:val="Header"/>
    </w:pPr>
    <w:r>
      <w:rPr>
        <w:noProof/>
      </w:rPr>
      <w:pict w14:anchorId="0A75DD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1628829" o:spid="_x0000_s1036" type="#_x0000_t136" style="position:absolute;margin-left:0;margin-top:0;width:477pt;height:46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40pt" string="Basic Guide by @Official_QV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30AF" w14:textId="668FDA57" w:rsidR="00DC0A43" w:rsidRDefault="002B0520">
    <w:pPr>
      <w:pStyle w:val="Header"/>
    </w:pPr>
    <w:r>
      <w:rPr>
        <w:noProof/>
      </w:rPr>
      <w:pict w14:anchorId="05B4077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1628830" o:spid="_x0000_s1037" type="#_x0000_t136" style="position:absolute;margin-left:0;margin-top:0;width:477pt;height:46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40pt" string="Basic Guide by @Official_QV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EB87" w14:textId="453C641B" w:rsidR="00DC0A43" w:rsidRDefault="002B0520">
    <w:pPr>
      <w:pStyle w:val="Header"/>
    </w:pPr>
    <w:r>
      <w:rPr>
        <w:noProof/>
      </w:rPr>
      <w:pict w14:anchorId="25D707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1628828" o:spid="_x0000_s1035" type="#_x0000_t136" style="position:absolute;margin-left:0;margin-top:0;width:477pt;height:46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40pt" string="Basic Guide by @Official_QV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7E52"/>
    <w:multiLevelType w:val="hybridMultilevel"/>
    <w:tmpl w:val="BCC6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415CF"/>
    <w:multiLevelType w:val="hybridMultilevel"/>
    <w:tmpl w:val="D4BA7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63014"/>
    <w:multiLevelType w:val="hybridMultilevel"/>
    <w:tmpl w:val="CD8ADDCA"/>
    <w:lvl w:ilvl="0" w:tplc="431C1674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3C024DE2"/>
    <w:multiLevelType w:val="hybridMultilevel"/>
    <w:tmpl w:val="7EC2768E"/>
    <w:lvl w:ilvl="0" w:tplc="9C087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E45FD"/>
    <w:multiLevelType w:val="hybridMultilevel"/>
    <w:tmpl w:val="78E4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17ADD"/>
    <w:multiLevelType w:val="hybridMultilevel"/>
    <w:tmpl w:val="A662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75612"/>
    <w:multiLevelType w:val="hybridMultilevel"/>
    <w:tmpl w:val="6C022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3E1314"/>
    <w:multiLevelType w:val="hybridMultilevel"/>
    <w:tmpl w:val="5A14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178158">
    <w:abstractNumId w:val="4"/>
  </w:num>
  <w:num w:numId="2" w16cid:durableId="2122456353">
    <w:abstractNumId w:val="3"/>
  </w:num>
  <w:num w:numId="3" w16cid:durableId="1772163589">
    <w:abstractNumId w:val="0"/>
  </w:num>
  <w:num w:numId="4" w16cid:durableId="1319074249">
    <w:abstractNumId w:val="6"/>
  </w:num>
  <w:num w:numId="5" w16cid:durableId="367875067">
    <w:abstractNumId w:val="1"/>
  </w:num>
  <w:num w:numId="6" w16cid:durableId="1466511605">
    <w:abstractNumId w:val="5"/>
  </w:num>
  <w:num w:numId="7" w16cid:durableId="534662708">
    <w:abstractNumId w:val="7"/>
  </w:num>
  <w:num w:numId="8" w16cid:durableId="1712073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22"/>
    <w:rsid w:val="00034895"/>
    <w:rsid w:val="001F1310"/>
    <w:rsid w:val="00215CA5"/>
    <w:rsid w:val="002B0520"/>
    <w:rsid w:val="003F7CE5"/>
    <w:rsid w:val="008A1BBB"/>
    <w:rsid w:val="008D4822"/>
    <w:rsid w:val="008F380E"/>
    <w:rsid w:val="00941C08"/>
    <w:rsid w:val="009937F0"/>
    <w:rsid w:val="00A45523"/>
    <w:rsid w:val="00A959F2"/>
    <w:rsid w:val="00AC36F3"/>
    <w:rsid w:val="00AC3B84"/>
    <w:rsid w:val="00AC7962"/>
    <w:rsid w:val="00B075E2"/>
    <w:rsid w:val="00C17532"/>
    <w:rsid w:val="00CE664F"/>
    <w:rsid w:val="00D02AAC"/>
    <w:rsid w:val="00D86D0A"/>
    <w:rsid w:val="00DC0A43"/>
    <w:rsid w:val="00E46AFF"/>
    <w:rsid w:val="00EC284A"/>
    <w:rsid w:val="00EC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AFF885"/>
  <w15:chartTrackingRefBased/>
  <w15:docId w15:val="{A8C074D5-73CB-480F-8D08-C3B3DD1F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89B9D4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418AB3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18AB3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418AB3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0348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36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6F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6F3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6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6F3"/>
    <w:rPr>
      <w:b/>
      <w:bC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BF48A5112F46258D531A949121A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9604B-773C-4EE6-AB44-AF7A5C395CC0}"/>
      </w:docPartPr>
      <w:docPartBody>
        <w:p w:rsidR="00D3469C" w:rsidRDefault="00D3469C">
          <w:pPr>
            <w:pStyle w:val="2DBF48A5112F46258D531A949121ABF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9C"/>
    <w:rsid w:val="00D3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697EBB46A849B8A0AEA315947D60ED">
    <w:name w:val="E5697EBB46A849B8A0AEA315947D60ED"/>
  </w:style>
  <w:style w:type="paragraph" w:customStyle="1" w:styleId="406C980667EC4936AF552BD9D23D1444">
    <w:name w:val="406C980667EC4936AF552BD9D23D1444"/>
  </w:style>
  <w:style w:type="paragraph" w:customStyle="1" w:styleId="79658BD5C1654BBFBB6273C1BB12D58C">
    <w:name w:val="79658BD5C1654BBFBB6273C1BB12D58C"/>
  </w:style>
  <w:style w:type="paragraph" w:customStyle="1" w:styleId="3820F21E30BE46B8A3EDFC2521DF64E8">
    <w:name w:val="3820F21E30BE46B8A3EDFC2521DF64E8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2CFA750C5AB7434BB30C074DC29AC108">
    <w:name w:val="2CFA750C5AB7434BB30C074DC29AC108"/>
  </w:style>
  <w:style w:type="paragraph" w:customStyle="1" w:styleId="2DBF48A5112F46258D531A949121ABF0">
    <w:name w:val="2DBF48A5112F46258D531A949121ABF0"/>
  </w:style>
  <w:style w:type="paragraph" w:customStyle="1" w:styleId="7AF1C115BD5D434FB11F5434FAB9059B">
    <w:name w:val="7AF1C115BD5D434FB11F5434FAB9059B"/>
  </w:style>
  <w:style w:type="paragraph" w:customStyle="1" w:styleId="ResumeText">
    <w:name w:val="Resume Text"/>
    <w:basedOn w:val="Normal"/>
    <w:qFormat/>
    <w:rsid w:val="00D3469C"/>
    <w:pPr>
      <w:spacing w:before="40" w:after="40" w:line="288" w:lineRule="auto"/>
      <w:ind w:right="1440"/>
    </w:pPr>
    <w:rPr>
      <w:color w:val="595959" w:themeColor="text1" w:themeTint="A6"/>
      <w:kern w:val="20"/>
      <w:sz w:val="20"/>
      <w14:ligatures w14:val="none"/>
    </w:rPr>
  </w:style>
  <w:style w:type="paragraph" w:customStyle="1" w:styleId="CC453E9FC72F44E6BC51B8FBABE01D25">
    <w:name w:val="CC453E9FC72F44E6BC51B8FBABE01D2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1A854326D84D39A4F9F5751A474BB9">
    <w:name w:val="D11A854326D84D39A4F9F5751A474BB9"/>
  </w:style>
  <w:style w:type="paragraph" w:customStyle="1" w:styleId="253F2CEBBCBA4B2CB9DF6B419FE3E909">
    <w:name w:val="253F2CEBBCBA4B2CB9DF6B419FE3E909"/>
  </w:style>
  <w:style w:type="paragraph" w:customStyle="1" w:styleId="E06C220747AD434193E62717CB804A40">
    <w:name w:val="E06C220747AD434193E62717CB804A40"/>
  </w:style>
  <w:style w:type="paragraph" w:customStyle="1" w:styleId="AFA4B929472647A7966BF12EAAB9B27A">
    <w:name w:val="AFA4B929472647A7966BF12EAAB9B27A"/>
  </w:style>
  <w:style w:type="paragraph" w:customStyle="1" w:styleId="278DABF5FD6C4F46BEEBA3E5B8447125">
    <w:name w:val="278DABF5FD6C4F46BEEBA3E5B8447125"/>
  </w:style>
  <w:style w:type="paragraph" w:customStyle="1" w:styleId="77DB6B3DE1C34DB599BC81C52D932B1F">
    <w:name w:val="77DB6B3DE1C34DB599BC81C52D932B1F"/>
  </w:style>
  <w:style w:type="paragraph" w:customStyle="1" w:styleId="6676242F4A4241FCAC83849334CBE7D0">
    <w:name w:val="6676242F4A4241FCAC83849334CBE7D0"/>
  </w:style>
  <w:style w:type="paragraph" w:customStyle="1" w:styleId="57F8565CBBAC451CBAE8802736500317">
    <w:name w:val="57F8565CBBAC451CBAE8802736500317"/>
  </w:style>
  <w:style w:type="paragraph" w:customStyle="1" w:styleId="989F2074D53B49228108B4F6A46BD8E0">
    <w:name w:val="989F2074D53B49228108B4F6A46BD8E0"/>
  </w:style>
  <w:style w:type="paragraph" w:customStyle="1" w:styleId="63BE1FE109C74B0BB4DC6B6FE68250B3">
    <w:name w:val="63BE1FE109C74B0BB4DC6B6FE68250B3"/>
  </w:style>
  <w:style w:type="paragraph" w:customStyle="1" w:styleId="9866BEB33D974622A6697DD5F28DD74B">
    <w:name w:val="9866BEB33D974622A6697DD5F28DD74B"/>
  </w:style>
  <w:style w:type="paragraph" w:customStyle="1" w:styleId="2157712E49984BB6A321D1D099BF285A">
    <w:name w:val="2157712E49984BB6A321D1D099BF285A"/>
    <w:rsid w:val="00D34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8E093C-9D75-4EF7-BAA7-3B862C24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197</TotalTime>
  <Pages>1</Pages>
  <Words>69</Words>
  <Characters>389</Characters>
  <Application>Microsoft Office Word</Application>
  <DocSecurity>0</DocSecurity>
  <Lines>22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DATA ANALYTICS ROADMAP (w1- w8)</dc:creator>
  <cp:keywords/>
  <cp:lastModifiedBy>Vivy</cp:lastModifiedBy>
  <cp:revision>17</cp:revision>
  <cp:lastPrinted>2024-03-15T13:47:00Z</cp:lastPrinted>
  <dcterms:created xsi:type="dcterms:W3CDTF">2024-03-15T09:52:00Z</dcterms:created>
  <dcterms:modified xsi:type="dcterms:W3CDTF">2024-03-15T13:53:00Z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GrammarlyDocumentId">
    <vt:lpwstr>4e95fc7b-5b0a-4600-a1b6-441e557ba2f4</vt:lpwstr>
  </property>
</Properties>
</file>